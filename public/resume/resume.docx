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48E0" w14:textId="34E60247" w:rsidR="00816216" w:rsidRPr="00AB29B3" w:rsidRDefault="00536EB9" w:rsidP="00141A4C">
      <w:pPr>
        <w:pStyle w:val="Title"/>
        <w:rPr>
          <w:sz w:val="44"/>
          <w:szCs w:val="44"/>
        </w:rPr>
      </w:pPr>
      <w:r w:rsidRPr="00AB29B3">
        <w:rPr>
          <w:sz w:val="44"/>
          <w:szCs w:val="44"/>
        </w:rPr>
        <w:t>William</w:t>
      </w:r>
      <w:r w:rsidR="00273C9E">
        <w:rPr>
          <w:sz w:val="44"/>
          <w:szCs w:val="44"/>
        </w:rPr>
        <w:t xml:space="preserve"> M.</w:t>
      </w:r>
      <w:r w:rsidRPr="00AB29B3">
        <w:rPr>
          <w:sz w:val="44"/>
          <w:szCs w:val="44"/>
        </w:rPr>
        <w:t xml:space="preserve"> McGinnis</w:t>
      </w:r>
    </w:p>
    <w:p w14:paraId="7CF7A964" w14:textId="4403252F" w:rsidR="00141A4C" w:rsidRDefault="00536EB9" w:rsidP="00141A4C">
      <w:pPr>
        <w:rPr>
          <w:sz w:val="20"/>
          <w:szCs w:val="20"/>
        </w:rPr>
      </w:pPr>
      <w:r>
        <w:rPr>
          <w:sz w:val="20"/>
          <w:szCs w:val="20"/>
        </w:rPr>
        <w:t>13728 43</w:t>
      </w:r>
      <w:r w:rsidRPr="00536EB9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Ave SE</w:t>
      </w:r>
      <w:r w:rsidR="00141A4C" w:rsidRPr="00834D92">
        <w:rPr>
          <w:sz w:val="20"/>
          <w:szCs w:val="20"/>
        </w:rPr>
        <w:t> | </w:t>
      </w:r>
      <w:r>
        <w:rPr>
          <w:sz w:val="20"/>
          <w:szCs w:val="20"/>
        </w:rPr>
        <w:t>425-361-3361</w:t>
      </w:r>
      <w:r w:rsidR="00141A4C" w:rsidRPr="00834D92">
        <w:rPr>
          <w:sz w:val="20"/>
          <w:szCs w:val="20"/>
        </w:rPr>
        <w:t>| </w:t>
      </w:r>
      <w:r w:rsidR="00037CD0">
        <w:t>mcginnis</w:t>
      </w:r>
      <w:r w:rsidR="00EF2A96">
        <w:t>.william1@gmail.com</w:t>
      </w:r>
      <w:r w:rsidR="006D5B42">
        <w:rPr>
          <w:sz w:val="20"/>
          <w:szCs w:val="20"/>
        </w:rPr>
        <w:t xml:space="preserve"> </w:t>
      </w:r>
    </w:p>
    <w:p w14:paraId="35212CC2" w14:textId="42CC8530" w:rsidR="00EF2A96" w:rsidRDefault="00EF2A96" w:rsidP="00141A4C">
      <w:pPr>
        <w:rPr>
          <w:sz w:val="20"/>
          <w:szCs w:val="20"/>
        </w:rPr>
      </w:pPr>
      <w:r>
        <w:rPr>
          <w:sz w:val="20"/>
          <w:szCs w:val="20"/>
        </w:rPr>
        <w:t>Portfolio link</w:t>
      </w:r>
      <w:r w:rsidRPr="00EF2A96">
        <w:rPr>
          <w:sz w:val="20"/>
          <w:szCs w:val="20"/>
        </w:rPr>
        <w:t> | </w:t>
      </w:r>
      <w:r w:rsidRPr="00EF2A96">
        <w:rPr>
          <w:sz w:val="20"/>
          <w:szCs w:val="20"/>
        </w:rPr>
        <w:t xml:space="preserve"> </w:t>
      </w:r>
      <w:hyperlink r:id="rId11" w:history="1">
        <w:r w:rsidRPr="00EF2A96">
          <w:rPr>
            <w:rStyle w:val="Hyperlink"/>
            <w:sz w:val="20"/>
            <w:szCs w:val="20"/>
          </w:rPr>
          <w:t>github.com/willbillm</w:t>
        </w:r>
      </w:hyperlink>
      <w:r w:rsidRPr="00EF2A96">
        <w:rPr>
          <w:sz w:val="20"/>
          <w:szCs w:val="20"/>
        </w:rPr>
        <w:t xml:space="preserve">  | </w:t>
      </w:r>
      <w:hyperlink r:id="rId12" w:history="1">
        <w:r w:rsidRPr="00EF2A96">
          <w:rPr>
            <w:rStyle w:val="Hyperlink"/>
            <w:sz w:val="20"/>
            <w:szCs w:val="20"/>
          </w:rPr>
          <w:t>linkedin.com/in/wmmcginnis</w:t>
        </w:r>
      </w:hyperlink>
    </w:p>
    <w:p w14:paraId="442A505F" w14:textId="09C0781F" w:rsidR="006270A9" w:rsidRPr="00F106CE" w:rsidRDefault="00536EB9" w:rsidP="00141A4C">
      <w:pPr>
        <w:pStyle w:val="Heading1"/>
        <w:rPr>
          <w:sz w:val="24"/>
          <w:szCs w:val="24"/>
        </w:rPr>
      </w:pPr>
      <w:r w:rsidRPr="00F106CE">
        <w:rPr>
          <w:sz w:val="24"/>
          <w:szCs w:val="24"/>
        </w:rPr>
        <w:t>Education</w:t>
      </w:r>
    </w:p>
    <w:p w14:paraId="37CCFA1B" w14:textId="4E80CDD8" w:rsidR="00536EB9" w:rsidRPr="00F106CE" w:rsidRDefault="00536EB9" w:rsidP="00536EB9">
      <w:pPr>
        <w:pStyle w:val="Heading2"/>
        <w:rPr>
          <w:sz w:val="20"/>
          <w:szCs w:val="20"/>
        </w:rPr>
      </w:pPr>
      <w:r w:rsidRPr="00F106CE">
        <w:rPr>
          <w:sz w:val="20"/>
          <w:szCs w:val="20"/>
        </w:rPr>
        <w:t>Bachelor of Arts in business administration</w:t>
      </w:r>
      <w:r w:rsidR="00E76AA8">
        <w:rPr>
          <w:sz w:val="20"/>
          <w:szCs w:val="20"/>
        </w:rPr>
        <w:t xml:space="preserve"> </w:t>
      </w:r>
      <w:r w:rsidR="009B3B93" w:rsidRPr="009B3B93">
        <w:rPr>
          <w:sz w:val="20"/>
          <w:szCs w:val="20"/>
        </w:rPr>
        <w:t>|</w:t>
      </w:r>
      <w:r w:rsidR="009B3B93">
        <w:rPr>
          <w:sz w:val="20"/>
          <w:szCs w:val="20"/>
        </w:rPr>
        <w:t xml:space="preserve"> Sept 2016 – June 2021</w:t>
      </w:r>
    </w:p>
    <w:p w14:paraId="3F3C3E67" w14:textId="76F234EE" w:rsidR="009B3B93" w:rsidRPr="009B3B93" w:rsidRDefault="009B3B93" w:rsidP="009B3B93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Cumulative 3.</w:t>
      </w:r>
      <w:r w:rsidR="00385801">
        <w:rPr>
          <w:sz w:val="20"/>
          <w:szCs w:val="20"/>
        </w:rPr>
        <w:t>5</w:t>
      </w:r>
      <w:r>
        <w:rPr>
          <w:sz w:val="20"/>
          <w:szCs w:val="20"/>
        </w:rPr>
        <w:t xml:space="preserve"> GPA</w:t>
      </w:r>
    </w:p>
    <w:p w14:paraId="18A5E35F" w14:textId="44A6F1B7" w:rsidR="009B3B93" w:rsidRPr="009B3B93" w:rsidRDefault="009B3B93" w:rsidP="009B3B93">
      <w:pPr>
        <w:pStyle w:val="ListBullet"/>
        <w:rPr>
          <w:sz w:val="20"/>
          <w:szCs w:val="20"/>
        </w:rPr>
      </w:pPr>
      <w:r w:rsidRPr="009B3B93">
        <w:rPr>
          <w:sz w:val="20"/>
          <w:szCs w:val="20"/>
        </w:rPr>
        <w:t>Dean’s List student</w:t>
      </w:r>
    </w:p>
    <w:p w14:paraId="71F61240" w14:textId="41B83C3E" w:rsidR="00536EB9" w:rsidRDefault="00536EB9" w:rsidP="00536EB9">
      <w:pPr>
        <w:pStyle w:val="Heading1"/>
        <w:rPr>
          <w:sz w:val="24"/>
          <w:szCs w:val="24"/>
        </w:rPr>
      </w:pPr>
      <w:r w:rsidRPr="00F106CE">
        <w:rPr>
          <w:sz w:val="24"/>
          <w:szCs w:val="24"/>
        </w:rPr>
        <w:t>Experience</w:t>
      </w:r>
    </w:p>
    <w:p w14:paraId="1B490A4A" w14:textId="6430BB00" w:rsidR="00756319" w:rsidRPr="009B3B93" w:rsidRDefault="00756319" w:rsidP="00756319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aCCOUNTS PAYABLE CLERK</w:t>
      </w:r>
      <w:r w:rsidRPr="009B3B93">
        <w:rPr>
          <w:sz w:val="20"/>
          <w:szCs w:val="20"/>
        </w:rPr>
        <w:t> | </w:t>
      </w:r>
      <w:r>
        <w:rPr>
          <w:sz w:val="20"/>
          <w:szCs w:val="20"/>
        </w:rPr>
        <w:t>MCBRIDE CONSTRUCTION</w:t>
      </w:r>
      <w:r w:rsidRPr="009B3B93">
        <w:rPr>
          <w:sz w:val="20"/>
          <w:szCs w:val="20"/>
        </w:rPr>
        <w:t> | </w:t>
      </w:r>
      <w:r>
        <w:rPr>
          <w:sz w:val="20"/>
          <w:szCs w:val="20"/>
        </w:rPr>
        <w:t>AUGUST</w:t>
      </w:r>
      <w:r w:rsidRPr="009B3B93">
        <w:rPr>
          <w:sz w:val="20"/>
          <w:szCs w:val="20"/>
        </w:rPr>
        <w:t xml:space="preserve"> 20</w:t>
      </w:r>
      <w:r>
        <w:rPr>
          <w:sz w:val="20"/>
          <w:szCs w:val="20"/>
        </w:rPr>
        <w:t>21</w:t>
      </w:r>
      <w:r w:rsidRPr="009B3B93">
        <w:rPr>
          <w:sz w:val="20"/>
          <w:szCs w:val="20"/>
        </w:rPr>
        <w:t xml:space="preserve"> –</w:t>
      </w:r>
      <w:r w:rsidR="000E3A82">
        <w:rPr>
          <w:sz w:val="20"/>
          <w:szCs w:val="20"/>
        </w:rPr>
        <w:t>February 2022</w:t>
      </w:r>
    </w:p>
    <w:p w14:paraId="53EBE1FA" w14:textId="00C1A97A" w:rsidR="00756319" w:rsidRPr="00756319" w:rsidRDefault="00BD519F" w:rsidP="00536EB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Responsible</w:t>
      </w:r>
      <w:r w:rsidR="00756319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invoices</w:t>
      </w:r>
      <w:r w:rsidR="001F2D9A">
        <w:rPr>
          <w:sz w:val="20"/>
          <w:szCs w:val="20"/>
        </w:rPr>
        <w:t xml:space="preserve"> and relationships with</w:t>
      </w:r>
      <w:r w:rsidR="00756319">
        <w:rPr>
          <w:sz w:val="20"/>
          <w:szCs w:val="20"/>
        </w:rPr>
        <w:t xml:space="preserve"> more than 50 </w:t>
      </w:r>
      <w:r>
        <w:rPr>
          <w:sz w:val="20"/>
          <w:szCs w:val="20"/>
        </w:rPr>
        <w:t>subcontractors</w:t>
      </w:r>
      <w:r w:rsidR="00756319">
        <w:rPr>
          <w:sz w:val="20"/>
          <w:szCs w:val="20"/>
        </w:rPr>
        <w:t xml:space="preserve"> and vendors. Staying up to date on payments facilitate</w:t>
      </w:r>
      <w:r w:rsidR="000E3A82">
        <w:rPr>
          <w:sz w:val="20"/>
          <w:szCs w:val="20"/>
        </w:rPr>
        <w:t>d</w:t>
      </w:r>
      <w:r w:rsidR="00756319">
        <w:rPr>
          <w:sz w:val="20"/>
          <w:szCs w:val="20"/>
        </w:rPr>
        <w:t xml:space="preserve"> the relationship </w:t>
      </w:r>
      <w:r w:rsidR="000E3A82">
        <w:rPr>
          <w:sz w:val="20"/>
          <w:szCs w:val="20"/>
        </w:rPr>
        <w:t xml:space="preserve">of </w:t>
      </w:r>
      <w:r w:rsidR="00756319">
        <w:rPr>
          <w:sz w:val="20"/>
          <w:szCs w:val="20"/>
        </w:rPr>
        <w:t>McBride’s estimators and production team</w:t>
      </w:r>
      <w:r w:rsidR="000E3A82">
        <w:rPr>
          <w:sz w:val="20"/>
          <w:szCs w:val="20"/>
        </w:rPr>
        <w:t xml:space="preserve"> </w:t>
      </w:r>
      <w:r w:rsidR="00756319">
        <w:rPr>
          <w:sz w:val="20"/>
          <w:szCs w:val="20"/>
        </w:rPr>
        <w:t xml:space="preserve"> with</w:t>
      </w:r>
      <w:r w:rsidR="000E3A82">
        <w:rPr>
          <w:sz w:val="20"/>
          <w:szCs w:val="20"/>
        </w:rPr>
        <w:t xml:space="preserve"> various</w:t>
      </w:r>
      <w:r w:rsidR="00756319">
        <w:rPr>
          <w:sz w:val="20"/>
          <w:szCs w:val="20"/>
        </w:rPr>
        <w:t xml:space="preserve"> sub-contractors and suppliers. </w:t>
      </w:r>
    </w:p>
    <w:p w14:paraId="432424C3" w14:textId="0E2BF3E9" w:rsidR="00F106CE" w:rsidRPr="009B3B93" w:rsidRDefault="004D30D9" w:rsidP="00F106CE">
      <w:pPr>
        <w:pStyle w:val="Heading2"/>
        <w:rPr>
          <w:sz w:val="20"/>
          <w:szCs w:val="20"/>
        </w:rPr>
      </w:pPr>
      <w:r w:rsidRPr="009B3B93">
        <w:rPr>
          <w:sz w:val="20"/>
          <w:szCs w:val="20"/>
        </w:rPr>
        <w:t xml:space="preserve">eSCAPE ROOM oPERATOR | qUEST FACTOR eSCAPE ROOMS | aUGUST 2016 – </w:t>
      </w:r>
      <w:r w:rsidR="003930E2">
        <w:rPr>
          <w:sz w:val="20"/>
          <w:szCs w:val="20"/>
        </w:rPr>
        <w:t>September</w:t>
      </w:r>
      <w:r w:rsidRPr="009B3B93">
        <w:rPr>
          <w:sz w:val="20"/>
          <w:szCs w:val="20"/>
        </w:rPr>
        <w:t xml:space="preserve"> 2020</w:t>
      </w:r>
    </w:p>
    <w:p w14:paraId="3BFED90E" w14:textId="3CC15CFF" w:rsidR="004D30D9" w:rsidRDefault="00F106CE" w:rsidP="004D30D9">
      <w:pPr>
        <w:pStyle w:val="ListBullet"/>
        <w:rPr>
          <w:sz w:val="20"/>
          <w:szCs w:val="20"/>
        </w:rPr>
      </w:pPr>
      <w:r w:rsidRPr="009B3B93">
        <w:rPr>
          <w:sz w:val="20"/>
          <w:szCs w:val="20"/>
        </w:rPr>
        <w:t>At Quest Factor I was tasked with recording payments, supervising</w:t>
      </w:r>
      <w:r w:rsidR="005926D4" w:rsidRPr="009B3B93">
        <w:rPr>
          <w:sz w:val="20"/>
          <w:szCs w:val="20"/>
        </w:rPr>
        <w:t>/</w:t>
      </w:r>
      <w:r w:rsidRPr="009B3B93">
        <w:rPr>
          <w:sz w:val="20"/>
          <w:szCs w:val="20"/>
        </w:rPr>
        <w:t>assisting customers, and keeping up maintenance all while working alone. This taught me to work independently and how to solve problems without supervision.</w:t>
      </w:r>
    </w:p>
    <w:p w14:paraId="2725A463" w14:textId="77777777" w:rsidR="00756319" w:rsidRPr="009B3B93" w:rsidRDefault="00756319" w:rsidP="00756319">
      <w:pPr>
        <w:pStyle w:val="Heading2"/>
        <w:rPr>
          <w:sz w:val="20"/>
          <w:szCs w:val="20"/>
        </w:rPr>
      </w:pPr>
      <w:r w:rsidRPr="009B3B93">
        <w:rPr>
          <w:sz w:val="20"/>
          <w:szCs w:val="20"/>
        </w:rPr>
        <w:t>Lifeguard| YMCA | september 2013 – aUGUST 2016</w:t>
      </w:r>
    </w:p>
    <w:p w14:paraId="7CE7930D" w14:textId="1DCD412D" w:rsidR="008F6A02" w:rsidRDefault="008F6A02" w:rsidP="008F6A02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T</w:t>
      </w:r>
      <w:r w:rsidR="00756319" w:rsidRPr="009B3B93">
        <w:rPr>
          <w:sz w:val="20"/>
          <w:szCs w:val="20"/>
        </w:rPr>
        <w:t>rained in and provide</w:t>
      </w:r>
      <w:r>
        <w:rPr>
          <w:sz w:val="20"/>
          <w:szCs w:val="20"/>
        </w:rPr>
        <w:t>d</w:t>
      </w:r>
      <w:r w:rsidR="00756319" w:rsidRPr="009B3B93">
        <w:rPr>
          <w:sz w:val="20"/>
          <w:szCs w:val="20"/>
        </w:rPr>
        <w:t xml:space="preserve"> first aid to swimmers. I learned to operate in high stress situations and to remain calm under pressure</w:t>
      </w:r>
      <w:r w:rsidR="00756319">
        <w:rPr>
          <w:sz w:val="20"/>
          <w:szCs w:val="20"/>
        </w:rPr>
        <w:t>.</w:t>
      </w:r>
    </w:p>
    <w:p w14:paraId="43D992CC" w14:textId="388C1A0C" w:rsidR="00FD208B" w:rsidRPr="009B3B93" w:rsidRDefault="00FD208B" w:rsidP="00FD208B">
      <w:pPr>
        <w:pStyle w:val="Heading1"/>
        <w:rPr>
          <w:sz w:val="24"/>
          <w:szCs w:val="24"/>
        </w:rPr>
      </w:pPr>
      <w:r w:rsidRPr="009B3B93">
        <w:rPr>
          <w:sz w:val="24"/>
          <w:szCs w:val="24"/>
        </w:rPr>
        <w:t>Projects</w:t>
      </w:r>
    </w:p>
    <w:p w14:paraId="0CE16D09" w14:textId="243CB5A2" w:rsidR="00FD208B" w:rsidRDefault="00BD519F" w:rsidP="00FD208B">
      <w:pPr>
        <w:pStyle w:val="Heading2"/>
        <w:rPr>
          <w:sz w:val="20"/>
          <w:szCs w:val="20"/>
        </w:rPr>
      </w:pPr>
      <w:bookmarkStart w:id="0" w:name="_Hlk60675704"/>
      <w:r>
        <w:rPr>
          <w:sz w:val="20"/>
          <w:szCs w:val="20"/>
        </w:rPr>
        <w:t>Practice log Application</w:t>
      </w:r>
    </w:p>
    <w:p w14:paraId="734AC1B8" w14:textId="231757CB" w:rsidR="00BD519F" w:rsidRDefault="00BD519F" w:rsidP="00BD519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App utilizing React.js, Node.js, Express.js, MongoDB and Material UI resources.</w:t>
      </w:r>
    </w:p>
    <w:p w14:paraId="518FBDF8" w14:textId="7B4E6384" w:rsidR="00BD519F" w:rsidRPr="00BD519F" w:rsidRDefault="00BD519F" w:rsidP="00BD519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App tracks the amount of hours spent practicing various skills. The total practice sessions, hours, and average length of practice session are logged.</w:t>
      </w:r>
    </w:p>
    <w:bookmarkEnd w:id="0"/>
    <w:p w14:paraId="4D8A1937" w14:textId="7907FC79" w:rsidR="00FD208B" w:rsidRDefault="00BD519F" w:rsidP="00FD208B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social media app (twooter)</w:t>
      </w:r>
    </w:p>
    <w:p w14:paraId="52994C7F" w14:textId="7739CBEA" w:rsidR="00BD519F" w:rsidRPr="00BD519F" w:rsidRDefault="00BD519F" w:rsidP="00BD519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App utilizing React.js, Node.js, Express.js, MongoDB and Material UI resources.</w:t>
      </w:r>
    </w:p>
    <w:p w14:paraId="664A1A23" w14:textId="64FA6B46" w:rsidR="00FD208B" w:rsidRDefault="00BD519F" w:rsidP="00FD208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App meant to mimic the basic functions of a social media app such as Twitter.</w:t>
      </w:r>
    </w:p>
    <w:p w14:paraId="75F254E9" w14:textId="0C5D535F" w:rsidR="00BD519F" w:rsidRPr="00FD208B" w:rsidRDefault="00BD519F" w:rsidP="00FD208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Functionality includes creating users, generating posts connected to users, and an auto-generating page for viewing posts. Also includes routing to switch between pages.</w:t>
      </w:r>
    </w:p>
    <w:p w14:paraId="21853D3F" w14:textId="5E87087A" w:rsidR="008F6A02" w:rsidRDefault="008F6A02" w:rsidP="00FD208B">
      <w:pPr>
        <w:pStyle w:val="Heading1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Technical Proficiencies </w:t>
      </w:r>
    </w:p>
    <w:p w14:paraId="04217C85" w14:textId="77777777" w:rsidR="00FD208B" w:rsidRDefault="00FD208B" w:rsidP="008F6A02">
      <w:pPr>
        <w:pStyle w:val="ListBullet"/>
        <w:rPr>
          <w:sz w:val="20"/>
          <w:szCs w:val="20"/>
        </w:rPr>
        <w:sectPr w:rsidR="00FD208B" w:rsidSect="00FD208B">
          <w:footerReference w:type="default" r:id="rId13"/>
          <w:pgSz w:w="12240" w:h="15840"/>
          <w:pgMar w:top="1296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7D5D1EE9" w14:textId="4A5C6E2C" w:rsidR="008F6A02" w:rsidRDefault="008F6A02" w:rsidP="00FD208B">
      <w:pPr>
        <w:pStyle w:val="ListBullet"/>
        <w:spacing w:before="120"/>
        <w:rPr>
          <w:sz w:val="20"/>
          <w:szCs w:val="20"/>
        </w:rPr>
      </w:pPr>
      <w:r>
        <w:rPr>
          <w:sz w:val="20"/>
          <w:szCs w:val="20"/>
        </w:rPr>
        <w:t>React.js</w:t>
      </w:r>
    </w:p>
    <w:p w14:paraId="004A9BAE" w14:textId="77777777" w:rsidR="00FD208B" w:rsidRDefault="008F6A02" w:rsidP="00FD208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Node.js</w:t>
      </w:r>
    </w:p>
    <w:p w14:paraId="11407815" w14:textId="6C43E7D3" w:rsidR="008F6A02" w:rsidRPr="00FD208B" w:rsidRDefault="008F6A02" w:rsidP="00FD208B">
      <w:pPr>
        <w:pStyle w:val="ListBullet"/>
        <w:rPr>
          <w:sz w:val="20"/>
          <w:szCs w:val="20"/>
        </w:rPr>
      </w:pPr>
      <w:r w:rsidRPr="00FD208B">
        <w:rPr>
          <w:sz w:val="20"/>
          <w:szCs w:val="20"/>
        </w:rPr>
        <w:t>Express.js</w:t>
      </w:r>
    </w:p>
    <w:p w14:paraId="00639BAA" w14:textId="66102E3E" w:rsidR="008F6A02" w:rsidRDefault="008F6A02" w:rsidP="008F6A02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MongoDB</w:t>
      </w:r>
    </w:p>
    <w:p w14:paraId="15CAF75D" w14:textId="0A13135D" w:rsidR="008F6A02" w:rsidRDefault="008F6A02" w:rsidP="008F6A02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Material UI</w:t>
      </w:r>
    </w:p>
    <w:p w14:paraId="18DA8BE9" w14:textId="3DB75064" w:rsidR="008F6A02" w:rsidRPr="008F6A02" w:rsidRDefault="008F6A02" w:rsidP="008F6A02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Svelte</w:t>
      </w:r>
    </w:p>
    <w:p w14:paraId="13B2BF54" w14:textId="77777777" w:rsidR="00FD208B" w:rsidRDefault="00FD208B" w:rsidP="008F6A02">
      <w:pPr>
        <w:pStyle w:val="Heading1"/>
        <w:rPr>
          <w:sz w:val="24"/>
          <w:szCs w:val="24"/>
        </w:rPr>
        <w:sectPr w:rsidR="00FD208B" w:rsidSect="00FD208B">
          <w:type w:val="continuous"/>
          <w:pgSz w:w="12240" w:h="15840"/>
          <w:pgMar w:top="1296" w:right="1152" w:bottom="1152" w:left="1152" w:header="720" w:footer="720" w:gutter="0"/>
          <w:pgNumType w:start="1"/>
          <w:cols w:num="2" w:space="720" w:equalWidth="0">
            <w:col w:w="1152" w:space="720"/>
            <w:col w:w="8064"/>
          </w:cols>
          <w:titlePg/>
          <w:docGrid w:linePitch="360"/>
        </w:sectPr>
      </w:pPr>
    </w:p>
    <w:p w14:paraId="70C17C52" w14:textId="77777777" w:rsidR="008F6A02" w:rsidRDefault="008F6A02" w:rsidP="008F6A02">
      <w:pPr>
        <w:pStyle w:val="Heading1"/>
        <w:rPr>
          <w:sz w:val="24"/>
          <w:szCs w:val="24"/>
        </w:rPr>
      </w:pPr>
    </w:p>
    <w:p w14:paraId="601CEAD2" w14:textId="77B8A756" w:rsidR="008F6A02" w:rsidRPr="008F6A02" w:rsidRDefault="008F6A02" w:rsidP="008F6A02">
      <w:pPr>
        <w:pStyle w:val="Heading1"/>
        <w:numPr>
          <w:ilvl w:val="0"/>
          <w:numId w:val="34"/>
        </w:numPr>
        <w:rPr>
          <w:sz w:val="24"/>
          <w:szCs w:val="24"/>
        </w:rPr>
        <w:sectPr w:rsidR="008F6A02" w:rsidRPr="008F6A02" w:rsidSect="00FD208B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5F119CF" w14:textId="6F3257E2" w:rsidR="00237337" w:rsidRPr="00237337" w:rsidRDefault="00237337" w:rsidP="00237337">
      <w:pPr>
        <w:tabs>
          <w:tab w:val="left" w:pos="3433"/>
        </w:tabs>
      </w:pPr>
    </w:p>
    <w:sectPr w:rsidR="00237337" w:rsidRPr="00237337" w:rsidSect="00EC3D9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A8F1" w14:textId="77777777" w:rsidR="00DA5EBF" w:rsidRDefault="00DA5EBF">
      <w:pPr>
        <w:spacing w:after="0"/>
      </w:pPr>
      <w:r>
        <w:separator/>
      </w:r>
    </w:p>
  </w:endnote>
  <w:endnote w:type="continuationSeparator" w:id="0">
    <w:p w14:paraId="310E2FC6" w14:textId="77777777" w:rsidR="00DA5EBF" w:rsidRDefault="00DA5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C025" w14:textId="77777777" w:rsidR="00EE1772" w:rsidRDefault="00EE177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DDCF" w14:textId="77777777" w:rsidR="00DA5EBF" w:rsidRDefault="00DA5EBF">
      <w:pPr>
        <w:spacing w:after="0"/>
      </w:pPr>
      <w:r>
        <w:separator/>
      </w:r>
    </w:p>
  </w:footnote>
  <w:footnote w:type="continuationSeparator" w:id="0">
    <w:p w14:paraId="6FE35EF0" w14:textId="77777777" w:rsidR="00DA5EBF" w:rsidRDefault="00DA5E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100DD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B577284"/>
    <w:multiLevelType w:val="hybridMultilevel"/>
    <w:tmpl w:val="EDAC7014"/>
    <w:lvl w:ilvl="0" w:tplc="C9D69F5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F5ABB"/>
    <w:multiLevelType w:val="hybridMultilevel"/>
    <w:tmpl w:val="83BE7C0A"/>
    <w:lvl w:ilvl="0" w:tplc="D54EAB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677048"/>
    <w:multiLevelType w:val="hybridMultilevel"/>
    <w:tmpl w:val="9CA6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A7818"/>
    <w:multiLevelType w:val="hybridMultilevel"/>
    <w:tmpl w:val="E8EAE6DA"/>
    <w:lvl w:ilvl="0" w:tplc="8952A406">
      <w:start w:val="456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26DC0"/>
    <w:multiLevelType w:val="hybridMultilevel"/>
    <w:tmpl w:val="1A3489BA"/>
    <w:lvl w:ilvl="0" w:tplc="A314DCB8">
      <w:start w:val="456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7" w15:restartNumberingAfterBreak="0">
    <w:nsid w:val="5A857668"/>
    <w:multiLevelType w:val="multilevel"/>
    <w:tmpl w:val="18A244DA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8" w15:restartNumberingAfterBreak="0">
    <w:nsid w:val="5D6A6AC2"/>
    <w:multiLevelType w:val="hybridMultilevel"/>
    <w:tmpl w:val="DD82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35932"/>
    <w:multiLevelType w:val="hybridMultilevel"/>
    <w:tmpl w:val="7FF0B8CA"/>
    <w:lvl w:ilvl="0" w:tplc="62BAFCC4">
      <w:start w:val="456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09040158">
    <w:abstractNumId w:val="9"/>
  </w:num>
  <w:num w:numId="2" w16cid:durableId="1331326266">
    <w:abstractNumId w:val="9"/>
    <w:lvlOverride w:ilvl="0">
      <w:startOverride w:val="1"/>
    </w:lvlOverride>
  </w:num>
  <w:num w:numId="3" w16cid:durableId="1015495135">
    <w:abstractNumId w:val="9"/>
    <w:lvlOverride w:ilvl="0">
      <w:startOverride w:val="1"/>
    </w:lvlOverride>
  </w:num>
  <w:num w:numId="4" w16cid:durableId="1209414088">
    <w:abstractNumId w:val="9"/>
    <w:lvlOverride w:ilvl="0">
      <w:startOverride w:val="1"/>
    </w:lvlOverride>
  </w:num>
  <w:num w:numId="5" w16cid:durableId="640503493">
    <w:abstractNumId w:val="8"/>
  </w:num>
  <w:num w:numId="6" w16cid:durableId="1407917463">
    <w:abstractNumId w:val="7"/>
  </w:num>
  <w:num w:numId="7" w16cid:durableId="979461155">
    <w:abstractNumId w:val="6"/>
  </w:num>
  <w:num w:numId="8" w16cid:durableId="1663198121">
    <w:abstractNumId w:val="5"/>
  </w:num>
  <w:num w:numId="9" w16cid:durableId="205530136">
    <w:abstractNumId w:val="4"/>
  </w:num>
  <w:num w:numId="10" w16cid:durableId="1461918793">
    <w:abstractNumId w:val="3"/>
  </w:num>
  <w:num w:numId="11" w16cid:durableId="1053045668">
    <w:abstractNumId w:val="2"/>
  </w:num>
  <w:num w:numId="12" w16cid:durableId="1507592934">
    <w:abstractNumId w:val="1"/>
  </w:num>
  <w:num w:numId="13" w16cid:durableId="556743699">
    <w:abstractNumId w:val="0"/>
  </w:num>
  <w:num w:numId="14" w16cid:durableId="1288974999">
    <w:abstractNumId w:val="15"/>
  </w:num>
  <w:num w:numId="15" w16cid:durableId="3560152">
    <w:abstractNumId w:val="23"/>
  </w:num>
  <w:num w:numId="16" w16cid:durableId="1865048280">
    <w:abstractNumId w:val="13"/>
  </w:num>
  <w:num w:numId="17" w16cid:durableId="1303727148">
    <w:abstractNumId w:val="19"/>
  </w:num>
  <w:num w:numId="18" w16cid:durableId="1793937684">
    <w:abstractNumId w:val="10"/>
  </w:num>
  <w:num w:numId="19" w16cid:durableId="823469814">
    <w:abstractNumId w:val="31"/>
  </w:num>
  <w:num w:numId="20" w16cid:durableId="1056204940">
    <w:abstractNumId w:val="24"/>
  </w:num>
  <w:num w:numId="21" w16cid:durableId="843127323">
    <w:abstractNumId w:val="11"/>
  </w:num>
  <w:num w:numId="22" w16cid:durableId="623662142">
    <w:abstractNumId w:val="17"/>
  </w:num>
  <w:num w:numId="23" w16cid:durableId="1708749007">
    <w:abstractNumId w:val="30"/>
  </w:num>
  <w:num w:numId="24" w16cid:durableId="213280377">
    <w:abstractNumId w:val="12"/>
  </w:num>
  <w:num w:numId="25" w16cid:durableId="1733694129">
    <w:abstractNumId w:val="14"/>
  </w:num>
  <w:num w:numId="26" w16cid:durableId="72554311">
    <w:abstractNumId w:val="26"/>
  </w:num>
  <w:num w:numId="27" w16cid:durableId="483860245">
    <w:abstractNumId w:val="25"/>
  </w:num>
  <w:num w:numId="28" w16cid:durableId="217669875">
    <w:abstractNumId w:val="22"/>
  </w:num>
  <w:num w:numId="29" w16cid:durableId="1020352849">
    <w:abstractNumId w:val="20"/>
  </w:num>
  <w:num w:numId="30" w16cid:durableId="1647785310">
    <w:abstractNumId w:val="28"/>
  </w:num>
  <w:num w:numId="31" w16cid:durableId="1793523940">
    <w:abstractNumId w:val="21"/>
  </w:num>
  <w:num w:numId="32" w16cid:durableId="859709615">
    <w:abstractNumId w:val="29"/>
  </w:num>
  <w:num w:numId="33" w16cid:durableId="1601449909">
    <w:abstractNumId w:val="27"/>
  </w:num>
  <w:num w:numId="34" w16cid:durableId="1062633346">
    <w:abstractNumId w:val="16"/>
  </w:num>
  <w:num w:numId="35" w16cid:durableId="9091918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B9"/>
    <w:rsid w:val="0001582B"/>
    <w:rsid w:val="00037CD0"/>
    <w:rsid w:val="00040080"/>
    <w:rsid w:val="0007149E"/>
    <w:rsid w:val="00082E6D"/>
    <w:rsid w:val="000A4F59"/>
    <w:rsid w:val="000C0DB6"/>
    <w:rsid w:val="000E3A82"/>
    <w:rsid w:val="000F6F53"/>
    <w:rsid w:val="00137193"/>
    <w:rsid w:val="00141A4C"/>
    <w:rsid w:val="0015685E"/>
    <w:rsid w:val="001B29CF"/>
    <w:rsid w:val="001F2D9A"/>
    <w:rsid w:val="001F575D"/>
    <w:rsid w:val="00232312"/>
    <w:rsid w:val="00237337"/>
    <w:rsid w:val="00273C9E"/>
    <w:rsid w:val="0028220F"/>
    <w:rsid w:val="0029269F"/>
    <w:rsid w:val="002D77E3"/>
    <w:rsid w:val="002F05FE"/>
    <w:rsid w:val="00320C53"/>
    <w:rsid w:val="003430B6"/>
    <w:rsid w:val="00356C14"/>
    <w:rsid w:val="00360C19"/>
    <w:rsid w:val="00385801"/>
    <w:rsid w:val="003930E2"/>
    <w:rsid w:val="003B7FA6"/>
    <w:rsid w:val="00400367"/>
    <w:rsid w:val="004236B0"/>
    <w:rsid w:val="00426C3F"/>
    <w:rsid w:val="004440FC"/>
    <w:rsid w:val="00445342"/>
    <w:rsid w:val="0044562D"/>
    <w:rsid w:val="00460E93"/>
    <w:rsid w:val="00465CB9"/>
    <w:rsid w:val="0049235C"/>
    <w:rsid w:val="004A6B16"/>
    <w:rsid w:val="004D30D9"/>
    <w:rsid w:val="00505CF9"/>
    <w:rsid w:val="00536EB9"/>
    <w:rsid w:val="00557E35"/>
    <w:rsid w:val="00584EB7"/>
    <w:rsid w:val="005926D4"/>
    <w:rsid w:val="005B0CB2"/>
    <w:rsid w:val="005B2622"/>
    <w:rsid w:val="005C4F47"/>
    <w:rsid w:val="00617B26"/>
    <w:rsid w:val="006270A9"/>
    <w:rsid w:val="006405F4"/>
    <w:rsid w:val="00675956"/>
    <w:rsid w:val="00676587"/>
    <w:rsid w:val="00681034"/>
    <w:rsid w:val="006D5B42"/>
    <w:rsid w:val="00705944"/>
    <w:rsid w:val="00706247"/>
    <w:rsid w:val="00741202"/>
    <w:rsid w:val="0075155B"/>
    <w:rsid w:val="00756319"/>
    <w:rsid w:val="00787CAF"/>
    <w:rsid w:val="007976C3"/>
    <w:rsid w:val="007B0EAE"/>
    <w:rsid w:val="00816216"/>
    <w:rsid w:val="00834D92"/>
    <w:rsid w:val="0087734B"/>
    <w:rsid w:val="008F6A02"/>
    <w:rsid w:val="0092019C"/>
    <w:rsid w:val="0098208C"/>
    <w:rsid w:val="009A19B4"/>
    <w:rsid w:val="009B3B93"/>
    <w:rsid w:val="009B7B39"/>
    <w:rsid w:val="009C4DED"/>
    <w:rsid w:val="009D0853"/>
    <w:rsid w:val="009D5933"/>
    <w:rsid w:val="009F2555"/>
    <w:rsid w:val="00A35217"/>
    <w:rsid w:val="00AA3ECD"/>
    <w:rsid w:val="00AB0ABC"/>
    <w:rsid w:val="00AB1A88"/>
    <w:rsid w:val="00AB29B3"/>
    <w:rsid w:val="00B9624E"/>
    <w:rsid w:val="00BD0C44"/>
    <w:rsid w:val="00BD519F"/>
    <w:rsid w:val="00BD665E"/>
    <w:rsid w:val="00BD768D"/>
    <w:rsid w:val="00C44EE5"/>
    <w:rsid w:val="00C45237"/>
    <w:rsid w:val="00C61F8E"/>
    <w:rsid w:val="00C76C69"/>
    <w:rsid w:val="00C83AD8"/>
    <w:rsid w:val="00CD6025"/>
    <w:rsid w:val="00CE07F1"/>
    <w:rsid w:val="00CE6E1A"/>
    <w:rsid w:val="00D2030B"/>
    <w:rsid w:val="00D45595"/>
    <w:rsid w:val="00D67C11"/>
    <w:rsid w:val="00D962FB"/>
    <w:rsid w:val="00DA5EBF"/>
    <w:rsid w:val="00DA614C"/>
    <w:rsid w:val="00E5241D"/>
    <w:rsid w:val="00E76AA8"/>
    <w:rsid w:val="00E83E4B"/>
    <w:rsid w:val="00EA30AA"/>
    <w:rsid w:val="00EC3D9F"/>
    <w:rsid w:val="00ED2268"/>
    <w:rsid w:val="00EE1772"/>
    <w:rsid w:val="00EE42A8"/>
    <w:rsid w:val="00EF2A96"/>
    <w:rsid w:val="00F00899"/>
    <w:rsid w:val="00F106CE"/>
    <w:rsid w:val="00F36DEA"/>
    <w:rsid w:val="00F52D1C"/>
    <w:rsid w:val="00F86AA5"/>
    <w:rsid w:val="00FD208B"/>
    <w:rsid w:val="00F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E97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01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536E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6E1A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wmmcginni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willbill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gin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2022-10-17T20:57:00Z</dcterms:created>
  <dcterms:modified xsi:type="dcterms:W3CDTF">2022-10-17T21:05:00Z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